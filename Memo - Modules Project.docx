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20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5040"/>
        <w:gridCol w:w="3845"/>
      </w:tblGrid>
      <w:tr w:rsidR="00E442BF" w:rsidTr="00D80AF0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E442BF" w:rsidRDefault="00E442BF" w:rsidP="004A6DCE"/>
        </w:tc>
        <w:tc>
          <w:tcPr>
            <w:tcW w:w="3845" w:type="dxa"/>
            <w:shd w:val="clear" w:color="auto" w:fill="595959" w:themeFill="text1" w:themeFillTint="A6"/>
            <w:vAlign w:val="center"/>
          </w:tcPr>
          <w:p w:rsidR="00E442BF" w:rsidRDefault="00083548" w:rsidP="00083548">
            <w:pPr>
              <w:pStyle w:val="CompanyName"/>
            </w:pPr>
            <w:r>
              <w:t>KingdomLife Project</w:t>
            </w:r>
          </w:p>
        </w:tc>
      </w:tr>
    </w:tbl>
    <w:p w:rsidR="00E442BF" w:rsidRDefault="004F2030" w:rsidP="004A6DCE">
      <w:pPr>
        <w:pStyle w:val="Title"/>
      </w:pPr>
      <w:r w:rsidRPr="004A6DCE">
        <w:t>Memo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7603"/>
      </w:tblGrid>
      <w:tr w:rsidR="004A6DCE" w:rsidTr="00083548">
        <w:trPr>
          <w:cantSplit/>
          <w:trHeight w:val="432"/>
        </w:trPr>
        <w:tc>
          <w:tcPr>
            <w:tcW w:w="1152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To:</w:t>
            </w:r>
          </w:p>
        </w:tc>
        <w:tc>
          <w:tcPr>
            <w:tcW w:w="7603" w:type="dxa"/>
            <w:vAlign w:val="bottom"/>
          </w:tcPr>
          <w:p w:rsidR="004A6DCE" w:rsidRPr="00E0003B" w:rsidRDefault="00232942" w:rsidP="00232942">
            <w:r>
              <w:t>All Developers</w:t>
            </w:r>
          </w:p>
        </w:tc>
      </w:tr>
      <w:tr w:rsidR="004A6DCE" w:rsidTr="00083548">
        <w:trPr>
          <w:cantSplit/>
          <w:trHeight w:val="432"/>
        </w:trPr>
        <w:tc>
          <w:tcPr>
            <w:tcW w:w="1152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From:</w:t>
            </w:r>
          </w:p>
        </w:tc>
        <w:tc>
          <w:tcPr>
            <w:tcW w:w="7603" w:type="dxa"/>
            <w:vAlign w:val="bottom"/>
          </w:tcPr>
          <w:p w:rsidR="004A6DCE" w:rsidRPr="00E0003B" w:rsidRDefault="00232942" w:rsidP="00232942">
            <w:r>
              <w:t>ShowbizLocket61</w:t>
            </w:r>
          </w:p>
        </w:tc>
      </w:tr>
      <w:tr w:rsidR="004A6DCE" w:rsidTr="00083548">
        <w:trPr>
          <w:cantSplit/>
          <w:trHeight w:val="432"/>
        </w:trPr>
        <w:tc>
          <w:tcPr>
            <w:tcW w:w="1152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Date:</w:t>
            </w:r>
          </w:p>
        </w:tc>
        <w:sdt>
          <w:sdtPr>
            <w:alias w:val="Date"/>
            <w:tag w:val="Date"/>
            <w:id w:val="434908564"/>
            <w:placeholder>
              <w:docPart w:val="3AD7336DA3084AD79AA9CC3BD64354F0"/>
            </w:placeholder>
            <w:date w:fullDate="2016-03-15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603" w:type="dxa"/>
                <w:vAlign w:val="bottom"/>
              </w:tcPr>
              <w:p w:rsidR="004A6DCE" w:rsidRPr="00E0003B" w:rsidRDefault="00232942" w:rsidP="00E0003B">
                <w:r>
                  <w:t>March 15, 2016</w:t>
                </w:r>
              </w:p>
            </w:tc>
          </w:sdtContent>
        </w:sdt>
      </w:tr>
      <w:tr w:rsidR="004A6DCE" w:rsidTr="00083548">
        <w:trPr>
          <w:cantSplit/>
          <w:trHeight w:val="432"/>
        </w:trPr>
        <w:tc>
          <w:tcPr>
            <w:tcW w:w="1152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Re:</w:t>
            </w:r>
          </w:p>
        </w:tc>
        <w:tc>
          <w:tcPr>
            <w:tcW w:w="7603" w:type="dxa"/>
            <w:vAlign w:val="bottom"/>
          </w:tcPr>
          <w:p w:rsidR="004A6DCE" w:rsidRPr="00E0003B" w:rsidRDefault="00232942" w:rsidP="00232942">
            <w:r>
              <w:t>Modules Project</w:t>
            </w:r>
          </w:p>
        </w:tc>
      </w:tr>
      <w:tr w:rsidR="00E0003B" w:rsidTr="00083548">
        <w:trPr>
          <w:cantSplit/>
          <w:trHeight w:val="432"/>
        </w:trPr>
        <w:tc>
          <w:tcPr>
            <w:tcW w:w="1152" w:type="dxa"/>
            <w:tcBorders>
              <w:bottom w:val="single" w:sz="4" w:space="0" w:color="auto"/>
            </w:tcBorders>
            <w:vAlign w:val="bottom"/>
          </w:tcPr>
          <w:p w:rsidR="00E0003B" w:rsidRPr="004A6DCE" w:rsidRDefault="00E0003B" w:rsidP="00E0003B"/>
        </w:tc>
        <w:tc>
          <w:tcPr>
            <w:tcW w:w="7603" w:type="dxa"/>
            <w:tcBorders>
              <w:bottom w:val="single" w:sz="4" w:space="0" w:color="auto"/>
            </w:tcBorders>
            <w:vAlign w:val="bottom"/>
          </w:tcPr>
          <w:p w:rsidR="00E0003B" w:rsidRDefault="00E0003B" w:rsidP="00E0003B"/>
        </w:tc>
      </w:tr>
    </w:tbl>
    <w:p w:rsidR="00232942" w:rsidRDefault="00232942" w:rsidP="0088185F">
      <w:pPr>
        <w:pStyle w:val="BodyText"/>
      </w:pPr>
      <w:r>
        <w:t xml:space="preserve">Hello, developers. </w:t>
      </w:r>
    </w:p>
    <w:p w:rsidR="00536CB4" w:rsidRDefault="00232942" w:rsidP="00232942">
      <w:pPr>
        <w:pStyle w:val="BodyText"/>
      </w:pPr>
      <w:r>
        <w:t>In the last month we’ve all been working on Abilities. It’s drawing to a close, and I expect that individual abilities will be fi</w:t>
      </w:r>
      <w:r w:rsidR="00536CB4">
        <w:t xml:space="preserve">nished within a week. </w:t>
      </w:r>
    </w:p>
    <w:p w:rsidR="0088185F" w:rsidRDefault="00536CB4" w:rsidP="00232942">
      <w:pPr>
        <w:pStyle w:val="BodyText"/>
      </w:pPr>
      <w:r>
        <w:t>We haven’t exactly done any group projects yet. With abilities, we all just did our own little standalone ability. We have another upcoming project, Modules, and I feel like we should try a little group project.</w:t>
      </w:r>
    </w:p>
    <w:p w:rsidR="00536CB4" w:rsidRDefault="00536CB4" w:rsidP="00232942">
      <w:pPr>
        <w:pStyle w:val="BodyText"/>
      </w:pPr>
      <w:r>
        <w:t xml:space="preserve">Shortly following this is a text file </w:t>
      </w:r>
      <w:r w:rsidR="00850775">
        <w:t xml:space="preserve">containing a brief description of Modules and a breakdown of the roles. In preparation for our project, which will begin once the individual portions of the Abilities project is are completed, please go over the document and choose a role. Post it in the </w:t>
      </w:r>
      <w:r w:rsidR="00B91F63">
        <w:t xml:space="preserve">newly formed developer Bulletin </w:t>
      </w:r>
      <w:r w:rsidR="00A01B20">
        <w:t>B</w:t>
      </w:r>
      <w:r w:rsidR="00B91F63">
        <w:t>oard</w:t>
      </w:r>
      <w:r w:rsidR="00850775">
        <w:t xml:space="preserve"> </w:t>
      </w:r>
      <w:r w:rsidR="00A01B20">
        <w:t xml:space="preserve">chat </w:t>
      </w:r>
      <w:r w:rsidR="00850775">
        <w:t xml:space="preserve">so </w:t>
      </w:r>
      <w:r w:rsidR="00B91F63">
        <w:t xml:space="preserve">that </w:t>
      </w:r>
      <w:r w:rsidR="00850775">
        <w:t>the rest of the team will know. If interests are conflicting, please talk it out (take out the pistols if needed).</w:t>
      </w:r>
      <w:r w:rsidR="00DB74EB">
        <w:t xml:space="preserve"> Note: do not carry out this discussion in the Bulletin Board. The main chats are there for that.</w:t>
      </w:r>
      <w:bookmarkStart w:id="0" w:name="_GoBack"/>
      <w:bookmarkEnd w:id="0"/>
    </w:p>
    <w:p w:rsidR="00F30837" w:rsidRDefault="00F30837" w:rsidP="00232942">
      <w:pPr>
        <w:pStyle w:val="BodyText"/>
      </w:pPr>
      <w:r>
        <w:t>Again, please ask me if there are any questions.</w:t>
      </w:r>
    </w:p>
    <w:p w:rsidR="00CF5252" w:rsidRDefault="00CF5252" w:rsidP="00CF5252">
      <w:pPr>
        <w:pStyle w:val="BodyText"/>
      </w:pPr>
      <w:r>
        <w:t>Thanks.</w:t>
      </w:r>
    </w:p>
    <w:p w:rsidR="00083548" w:rsidRDefault="00083548" w:rsidP="0088185F">
      <w:pPr>
        <w:pStyle w:val="BodyText"/>
      </w:pPr>
      <w:r>
        <w:t>###</w:t>
      </w:r>
    </w:p>
    <w:sectPr w:rsidR="00083548" w:rsidSect="004A6DCE">
      <w:footerReference w:type="even" r:id="rId8"/>
      <w:footerReference w:type="default" r:id="rId9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4D1" w:rsidRDefault="00B554D1">
      <w:r>
        <w:separator/>
      </w:r>
    </w:p>
  </w:endnote>
  <w:endnote w:type="continuationSeparator" w:id="0">
    <w:p w:rsidR="00B554D1" w:rsidRDefault="00B55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:rsidR="00E0003B" w:rsidRDefault="00E0003B">
    <w:pPr>
      <w:pStyle w:val="Footer"/>
    </w:pPr>
  </w:p>
  <w:p w:rsidR="00E0003B" w:rsidRDefault="00E0003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88185F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4D1" w:rsidRDefault="00B554D1">
      <w:r>
        <w:separator/>
      </w:r>
    </w:p>
  </w:footnote>
  <w:footnote w:type="continuationSeparator" w:id="0">
    <w:p w:rsidR="00B554D1" w:rsidRDefault="00B55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1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48"/>
    <w:rsid w:val="00083548"/>
    <w:rsid w:val="00232942"/>
    <w:rsid w:val="0025795E"/>
    <w:rsid w:val="004A6DCE"/>
    <w:rsid w:val="004F2030"/>
    <w:rsid w:val="00536CB4"/>
    <w:rsid w:val="0076114B"/>
    <w:rsid w:val="00850775"/>
    <w:rsid w:val="0088185F"/>
    <w:rsid w:val="00A01B20"/>
    <w:rsid w:val="00AC264F"/>
    <w:rsid w:val="00B554D1"/>
    <w:rsid w:val="00B91F63"/>
    <w:rsid w:val="00CF5252"/>
    <w:rsid w:val="00D80AF0"/>
    <w:rsid w:val="00DB74EB"/>
    <w:rsid w:val="00E0003B"/>
    <w:rsid w:val="00E442BF"/>
    <w:rsid w:val="00F3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01B62CF-5B84-4279-9BE9-6F00567D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85F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semiHidden/>
    <w:unhideWhenUsed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eton\AppData\Roaming\Microsoft\Templates\Memo%20(Professional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D7336DA3084AD79AA9CC3BD6435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D5952-57CE-4E6C-9411-7469DC5761AC}"/>
      </w:docPartPr>
      <w:docPartBody>
        <w:p w:rsidR="002B6AEB" w:rsidRDefault="002C181B">
          <w:pPr>
            <w:pStyle w:val="3AD7336DA3084AD79AA9CC3BD64354F0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81B"/>
    <w:rsid w:val="002B6AEB"/>
    <w:rsid w:val="002C181B"/>
    <w:rsid w:val="0035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1F7A4B66F146E4A4B555D003FA18C5">
    <w:name w:val="D81F7A4B66F146E4A4B555D003FA18C5"/>
  </w:style>
  <w:style w:type="paragraph" w:customStyle="1" w:styleId="E5EFD83C11454B4DAD7A25780E420B81">
    <w:name w:val="E5EFD83C11454B4DAD7A25780E420B81"/>
  </w:style>
  <w:style w:type="paragraph" w:customStyle="1" w:styleId="77F8FA7D80FD48608AEF59003AE52EDF">
    <w:name w:val="77F8FA7D80FD48608AEF59003AE52EDF"/>
  </w:style>
  <w:style w:type="paragraph" w:customStyle="1" w:styleId="25B101A7D3814E01A7505D491889D11F">
    <w:name w:val="25B101A7D3814E01A7505D491889D11F"/>
  </w:style>
  <w:style w:type="paragraph" w:customStyle="1" w:styleId="3AD7336DA3084AD79AA9CC3BD64354F0">
    <w:name w:val="3AD7336DA3084AD79AA9CC3BD64354F0"/>
  </w:style>
  <w:style w:type="paragraph" w:customStyle="1" w:styleId="36E3E38303DA4444A4CA26E014A09B0B">
    <w:name w:val="36E3E38303DA4444A4CA26E014A09B0B"/>
  </w:style>
  <w:style w:type="paragraph" w:customStyle="1" w:styleId="092F9E5AF6FA4F38AA7C518D0D035485">
    <w:name w:val="092F9E5AF6FA4F38AA7C518D0D0354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(Professional design)(2).dotx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Traeton</dc:creator>
  <cp:lastModifiedBy>Patrick Zhong</cp:lastModifiedBy>
  <cp:revision>2</cp:revision>
  <dcterms:created xsi:type="dcterms:W3CDTF">2016-03-16T02:21:00Z</dcterms:created>
  <dcterms:modified xsi:type="dcterms:W3CDTF">2016-03-16T02:21:00Z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